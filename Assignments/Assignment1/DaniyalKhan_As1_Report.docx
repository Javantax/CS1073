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FF21" w14:textId="77777777" w:rsidR="004F4826" w:rsidRPr="00D45E07" w:rsidRDefault="00D45E07">
      <w:pPr>
        <w:rPr>
          <w:rFonts w:ascii="Courier New" w:hAnsi="Courier New" w:cs="Courier New"/>
          <w:b/>
          <w:bCs/>
          <w:sz w:val="28"/>
          <w:szCs w:val="28"/>
        </w:rPr>
      </w:pPr>
      <w:r w:rsidRPr="00D45E07">
        <w:rPr>
          <w:rFonts w:ascii="Courier New" w:hAnsi="Courier New" w:cs="Courier New"/>
          <w:b/>
          <w:bCs/>
          <w:sz w:val="28"/>
          <w:szCs w:val="28"/>
        </w:rPr>
        <w:t>Course: CS1073</w:t>
      </w:r>
      <w:r w:rsidRPr="00D45E07">
        <w:rPr>
          <w:rFonts w:ascii="Courier New" w:hAnsi="Courier New" w:cs="Courier New"/>
          <w:b/>
          <w:bCs/>
          <w:sz w:val="28"/>
          <w:szCs w:val="28"/>
        </w:rPr>
        <w:br/>
        <w:t>Section: FR03</w:t>
      </w:r>
      <w:r w:rsidR="004E6BD1">
        <w:rPr>
          <w:rFonts w:ascii="Courier New" w:hAnsi="Courier New" w:cs="Courier New"/>
          <w:b/>
          <w:bCs/>
          <w:sz w:val="28"/>
          <w:szCs w:val="28"/>
        </w:rPr>
        <w:t>B</w:t>
      </w:r>
    </w:p>
    <w:p w14:paraId="718E64A2" w14:textId="77777777" w:rsidR="00D45E07" w:rsidRPr="00D45E07" w:rsidRDefault="00D45E07">
      <w:pPr>
        <w:rPr>
          <w:rFonts w:ascii="Courier New" w:hAnsi="Courier New" w:cs="Courier New"/>
          <w:b/>
          <w:bCs/>
          <w:sz w:val="28"/>
          <w:szCs w:val="28"/>
        </w:rPr>
      </w:pPr>
      <w:r w:rsidRPr="00D45E07">
        <w:rPr>
          <w:rFonts w:ascii="Courier New" w:hAnsi="Courier New" w:cs="Courier New"/>
          <w:b/>
          <w:bCs/>
          <w:sz w:val="28"/>
          <w:szCs w:val="28"/>
        </w:rPr>
        <w:t>Assignment #1</w:t>
      </w:r>
    </w:p>
    <w:p w14:paraId="7EB79E46" w14:textId="77777777" w:rsidR="00D45E07" w:rsidRPr="00D45E07" w:rsidRDefault="00D45E07">
      <w:pPr>
        <w:rPr>
          <w:rFonts w:ascii="Courier New" w:hAnsi="Courier New" w:cs="Courier New"/>
          <w:b/>
          <w:bCs/>
          <w:sz w:val="28"/>
          <w:szCs w:val="28"/>
        </w:rPr>
      </w:pPr>
    </w:p>
    <w:p w14:paraId="653FD432" w14:textId="77777777" w:rsidR="00D45E07" w:rsidRPr="00D45E07" w:rsidRDefault="00D45E07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D45E07">
        <w:rPr>
          <w:rFonts w:ascii="Courier New" w:hAnsi="Courier New" w:cs="Courier New"/>
          <w:b/>
          <w:bCs/>
          <w:sz w:val="28"/>
          <w:szCs w:val="28"/>
        </w:rPr>
        <w:t>Daniyal</w:t>
      </w:r>
      <w:proofErr w:type="spellEnd"/>
      <w:r w:rsidRPr="00D45E07">
        <w:rPr>
          <w:rFonts w:ascii="Courier New" w:hAnsi="Courier New" w:cs="Courier New"/>
          <w:b/>
          <w:bCs/>
          <w:sz w:val="28"/>
          <w:szCs w:val="28"/>
        </w:rPr>
        <w:t xml:space="preserve"> Faheem Khan</w:t>
      </w:r>
    </w:p>
    <w:p w14:paraId="5CBC6A3D" w14:textId="77777777" w:rsidR="00D45E07" w:rsidRPr="00D45E07" w:rsidRDefault="00D45E07">
      <w:pPr>
        <w:rPr>
          <w:rFonts w:ascii="Courier New" w:hAnsi="Courier New" w:cs="Courier New"/>
          <w:b/>
          <w:bCs/>
          <w:sz w:val="28"/>
          <w:szCs w:val="28"/>
        </w:rPr>
      </w:pPr>
      <w:r w:rsidRPr="00D45E07">
        <w:rPr>
          <w:rFonts w:ascii="Courier New" w:hAnsi="Courier New" w:cs="Courier New"/>
          <w:b/>
          <w:bCs/>
          <w:sz w:val="28"/>
          <w:szCs w:val="28"/>
        </w:rPr>
        <w:t>3765942</w:t>
      </w:r>
    </w:p>
    <w:p w14:paraId="43448B77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37A71DE3" w14:textId="77777777" w:rsidR="00D45E07" w:rsidRPr="00D45E07" w:rsidRDefault="00D45E07">
      <w:pPr>
        <w:rPr>
          <w:rFonts w:ascii="Courier New" w:hAnsi="Courier New" w:cs="Courier New"/>
          <w:sz w:val="28"/>
          <w:szCs w:val="28"/>
        </w:rPr>
      </w:pPr>
    </w:p>
    <w:p w14:paraId="21325626" w14:textId="77777777" w:rsidR="00D45E07" w:rsidRDefault="00D45E07">
      <w:pPr>
        <w:rPr>
          <w:sz w:val="28"/>
          <w:szCs w:val="28"/>
        </w:rPr>
      </w:pPr>
    </w:p>
    <w:p w14:paraId="231FAAA0" w14:textId="77777777" w:rsidR="00D45E07" w:rsidRDefault="00D45E07">
      <w:pPr>
        <w:rPr>
          <w:sz w:val="28"/>
          <w:szCs w:val="28"/>
        </w:rPr>
      </w:pPr>
    </w:p>
    <w:p w14:paraId="10E18628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36E471B1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74EA5FE0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5E6D06A4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17A49B92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20F0E949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553266AA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09997D19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6060ECCA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0168F0E1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31EDA601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05064C09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5D9FA1D0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500F9505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00D4CAFE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7E7C3482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7DF74EF1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139C788D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74C97C95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70BD4548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2817BD3D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31C39E29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38974BEF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1F48DCC7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494A86AC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4B1D6028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40FEB90B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070DC506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364C2B7B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232CDF48" w14:textId="77777777" w:rsidR="00D45E07" w:rsidRDefault="00D45E07">
      <w:pPr>
        <w:rPr>
          <w:rFonts w:ascii="Courier New" w:hAnsi="Courier New" w:cs="Courier New"/>
          <w:sz w:val="28"/>
          <w:szCs w:val="28"/>
        </w:rPr>
      </w:pPr>
    </w:p>
    <w:p w14:paraId="0B7E9F95" w14:textId="77777777" w:rsidR="00D45E07" w:rsidRDefault="00D45E07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Question Number I:</w:t>
      </w:r>
    </w:p>
    <w:p w14:paraId="13BCC31D" w14:textId="77777777" w:rsidR="00D45E07" w:rsidRDefault="00D45E07">
      <w:pPr>
        <w:rPr>
          <w:rFonts w:ascii="Courier New" w:hAnsi="Courier New" w:cs="Courier New"/>
          <w:b/>
          <w:bCs/>
          <w:sz w:val="28"/>
          <w:szCs w:val="28"/>
        </w:rPr>
      </w:pPr>
    </w:p>
    <w:p w14:paraId="3A65FA51" w14:textId="0E65F9BD" w:rsidR="002A45D3" w:rsidRPr="002A45D3" w:rsidRDefault="002A45D3" w:rsidP="00ED256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8"/>
          <w:szCs w:val="28"/>
        </w:rPr>
        <w:t>Navigate to the entrance of Head Hall.</w:t>
      </w:r>
      <w:r w:rsidR="00765C74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4B95FAEA" w14:textId="3774A859" w:rsidR="00765C74" w:rsidRPr="00765C74" w:rsidRDefault="00765C74" w:rsidP="00ED256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8"/>
          <w:szCs w:val="28"/>
        </w:rPr>
        <w:t>Find the map of Head Hall</w:t>
      </w:r>
      <w:r w:rsidR="002A45D3">
        <w:rPr>
          <w:rFonts w:ascii="Courier New" w:hAnsi="Courier New" w:cs="Courier New"/>
          <w:sz w:val="28"/>
          <w:szCs w:val="28"/>
        </w:rPr>
        <w:t xml:space="preserve"> there</w:t>
      </w:r>
      <w:r>
        <w:rPr>
          <w:rFonts w:ascii="Courier New" w:hAnsi="Courier New" w:cs="Courier New"/>
          <w:sz w:val="28"/>
          <w:szCs w:val="28"/>
        </w:rPr>
        <w:t>.</w:t>
      </w:r>
    </w:p>
    <w:p w14:paraId="53C7B281" w14:textId="116B2046" w:rsidR="00765C74" w:rsidRPr="00765C74" w:rsidRDefault="00765C74" w:rsidP="00ED256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8"/>
          <w:szCs w:val="28"/>
        </w:rPr>
        <w:t>Figure out which floor the room E-128 is at</w:t>
      </w:r>
      <w:r w:rsidR="002C17D8">
        <w:rPr>
          <w:rFonts w:ascii="Courier New" w:hAnsi="Courier New" w:cs="Courier New"/>
          <w:sz w:val="28"/>
          <w:szCs w:val="28"/>
        </w:rPr>
        <w:t xml:space="preserve"> using      the map.</w:t>
      </w:r>
    </w:p>
    <w:p w14:paraId="0084DC2C" w14:textId="55C1CAE9" w:rsidR="002A45D3" w:rsidRPr="002A45D3" w:rsidRDefault="002A45D3" w:rsidP="00ED256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8"/>
          <w:szCs w:val="28"/>
        </w:rPr>
        <w:t>Check the location of the room E-128 on that floor (how many left and right turns) using the same map.</w:t>
      </w:r>
    </w:p>
    <w:p w14:paraId="66D670CB" w14:textId="3F9EA21F" w:rsidR="002A45D3" w:rsidRPr="002A45D3" w:rsidRDefault="002A45D3" w:rsidP="00ED256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8"/>
          <w:szCs w:val="28"/>
        </w:rPr>
        <w:t>Follow the directions you learnt but if still not able to find the room, ask somebody for directions.</w:t>
      </w:r>
    </w:p>
    <w:p w14:paraId="2F17F45A" w14:textId="672AA438" w:rsidR="00D45E07" w:rsidRDefault="002A45D3" w:rsidP="00ED256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8"/>
          <w:szCs w:val="28"/>
        </w:rPr>
        <w:t>Once at the door of E-128, enter the room.</w:t>
      </w:r>
      <w:r w:rsidR="00D45E07" w:rsidRPr="00ED2566">
        <w:rPr>
          <w:rFonts w:ascii="Courier New" w:hAnsi="Courier New" w:cs="Courier New"/>
          <w:b/>
          <w:bCs/>
          <w:sz w:val="28"/>
          <w:szCs w:val="28"/>
        </w:rPr>
        <w:br/>
      </w:r>
    </w:p>
    <w:p w14:paraId="6AE1DDA6" w14:textId="77777777" w:rsidR="00307513" w:rsidRDefault="00307513" w:rsidP="00307513">
      <w:pPr>
        <w:rPr>
          <w:rFonts w:ascii="Courier New" w:hAnsi="Courier New" w:cs="Courier New"/>
          <w:b/>
          <w:bCs/>
        </w:rPr>
      </w:pPr>
    </w:p>
    <w:p w14:paraId="053D32C2" w14:textId="77777777" w:rsidR="002A45D3" w:rsidRDefault="002A45D3" w:rsidP="00307513">
      <w:pPr>
        <w:rPr>
          <w:rFonts w:ascii="Courier New" w:hAnsi="Courier New" w:cs="Courier New"/>
          <w:b/>
          <w:bCs/>
        </w:rPr>
      </w:pPr>
    </w:p>
    <w:p w14:paraId="2252380D" w14:textId="77777777" w:rsidR="00307513" w:rsidRPr="002A45D3" w:rsidRDefault="00307513" w:rsidP="00307513">
      <w:pPr>
        <w:rPr>
          <w:rFonts w:ascii="Courier New" w:hAnsi="Courier New" w:cs="Courier New"/>
          <w:b/>
          <w:bCs/>
          <w:sz w:val="28"/>
          <w:szCs w:val="28"/>
        </w:rPr>
      </w:pPr>
    </w:p>
    <w:p w14:paraId="0DD90F32" w14:textId="042F5421" w:rsidR="00307513" w:rsidRDefault="00307513" w:rsidP="00307513">
      <w:pPr>
        <w:rPr>
          <w:rFonts w:ascii="Courier New" w:hAnsi="Courier New" w:cs="Courier New"/>
          <w:b/>
          <w:bCs/>
          <w:sz w:val="28"/>
          <w:szCs w:val="28"/>
        </w:rPr>
      </w:pPr>
      <w:r w:rsidRPr="002A45D3">
        <w:rPr>
          <w:rFonts w:ascii="Courier New" w:hAnsi="Courier New" w:cs="Courier New"/>
          <w:b/>
          <w:bCs/>
          <w:sz w:val="28"/>
          <w:szCs w:val="28"/>
        </w:rPr>
        <w:t>Question Number II:</w:t>
      </w:r>
    </w:p>
    <w:p w14:paraId="470504A1" w14:textId="718B58CB" w:rsidR="002A45D3" w:rsidRPr="002A45D3" w:rsidRDefault="002A45D3" w:rsidP="00307513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Part A:</w:t>
      </w:r>
    </w:p>
    <w:p w14:paraId="72A60942" w14:textId="77777777" w:rsidR="00307513" w:rsidRDefault="00307513" w:rsidP="00307513">
      <w:pPr>
        <w:rPr>
          <w:rFonts w:ascii="Courier New" w:hAnsi="Courier New" w:cs="Courier New"/>
          <w:b/>
          <w:bCs/>
        </w:rPr>
      </w:pPr>
    </w:p>
    <w:p w14:paraId="0E301B04" w14:textId="032980A4" w:rsidR="00307513" w:rsidRPr="002A45D3" w:rsidRDefault="00307513" w:rsidP="0030751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8"/>
          <w:szCs w:val="28"/>
        </w:rPr>
      </w:pPr>
      <w:r w:rsidRPr="002A45D3">
        <w:rPr>
          <w:rFonts w:ascii="Courier New" w:hAnsi="Courier New" w:cs="Courier New"/>
          <w:sz w:val="28"/>
          <w:szCs w:val="28"/>
        </w:rPr>
        <w:t xml:space="preserve">The Babbage house leader will take the Hopper </w:t>
      </w:r>
      <w:r w:rsidR="002C17D8" w:rsidRPr="002A45D3">
        <w:rPr>
          <w:rFonts w:ascii="Courier New" w:hAnsi="Courier New" w:cs="Courier New"/>
          <w:sz w:val="28"/>
          <w:szCs w:val="28"/>
        </w:rPr>
        <w:t>h</w:t>
      </w:r>
      <w:r w:rsidRPr="002A45D3">
        <w:rPr>
          <w:rFonts w:ascii="Courier New" w:hAnsi="Courier New" w:cs="Courier New"/>
          <w:sz w:val="28"/>
          <w:szCs w:val="28"/>
        </w:rPr>
        <w:t>ouse leader to Currie Center, and it will take 2 minutes.</w:t>
      </w:r>
    </w:p>
    <w:p w14:paraId="57E628A3" w14:textId="16A73E5A" w:rsidR="00307513" w:rsidRPr="002A45D3" w:rsidRDefault="00307513" w:rsidP="0030751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8"/>
          <w:szCs w:val="28"/>
        </w:rPr>
      </w:pPr>
      <w:r w:rsidRPr="002A45D3">
        <w:rPr>
          <w:rFonts w:ascii="Courier New" w:hAnsi="Courier New" w:cs="Courier New"/>
          <w:sz w:val="28"/>
          <w:szCs w:val="28"/>
        </w:rPr>
        <w:t>The Babbage house leader will make the trip back to SUB in 1 minute.</w:t>
      </w:r>
    </w:p>
    <w:p w14:paraId="24A3E4E6" w14:textId="5B62E710" w:rsidR="00307513" w:rsidRPr="002A45D3" w:rsidRDefault="00307513" w:rsidP="0030751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8"/>
          <w:szCs w:val="28"/>
        </w:rPr>
      </w:pPr>
      <w:r w:rsidRPr="002A45D3">
        <w:rPr>
          <w:rFonts w:ascii="Courier New" w:hAnsi="Courier New" w:cs="Courier New"/>
          <w:sz w:val="28"/>
          <w:szCs w:val="28"/>
        </w:rPr>
        <w:t xml:space="preserve">The </w:t>
      </w:r>
      <w:r w:rsidR="002C17D8" w:rsidRPr="002A45D3">
        <w:rPr>
          <w:rFonts w:ascii="Courier New" w:hAnsi="Courier New" w:cs="Courier New"/>
          <w:sz w:val="28"/>
          <w:szCs w:val="28"/>
        </w:rPr>
        <w:t>Knuth house leader will now take the Turing house leader to Currie Center, and it will take 8 minutes</w:t>
      </w:r>
      <w:r w:rsidRPr="002A45D3">
        <w:rPr>
          <w:rFonts w:ascii="Courier New" w:hAnsi="Courier New" w:cs="Courier New"/>
          <w:sz w:val="28"/>
          <w:szCs w:val="28"/>
        </w:rPr>
        <w:t>.</w:t>
      </w:r>
    </w:p>
    <w:p w14:paraId="6FD388D1" w14:textId="301B0C0D" w:rsidR="00307513" w:rsidRPr="002A45D3" w:rsidRDefault="00307513" w:rsidP="0030751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8"/>
          <w:szCs w:val="28"/>
        </w:rPr>
      </w:pPr>
      <w:r w:rsidRPr="002A45D3">
        <w:rPr>
          <w:rFonts w:ascii="Courier New" w:hAnsi="Courier New" w:cs="Courier New"/>
          <w:sz w:val="28"/>
          <w:szCs w:val="28"/>
        </w:rPr>
        <w:t xml:space="preserve">The </w:t>
      </w:r>
      <w:r w:rsidR="002C17D8" w:rsidRPr="002A45D3">
        <w:rPr>
          <w:rFonts w:ascii="Courier New" w:hAnsi="Courier New" w:cs="Courier New"/>
          <w:sz w:val="28"/>
          <w:szCs w:val="28"/>
        </w:rPr>
        <w:t>Hopper house leader</w:t>
      </w:r>
      <w:r w:rsidRPr="002A45D3">
        <w:rPr>
          <w:rFonts w:ascii="Courier New" w:hAnsi="Courier New" w:cs="Courier New"/>
          <w:sz w:val="28"/>
          <w:szCs w:val="28"/>
        </w:rPr>
        <w:t xml:space="preserve"> will make the trip back to SUB in </w:t>
      </w:r>
      <w:r w:rsidR="002C17D8" w:rsidRPr="002A45D3">
        <w:rPr>
          <w:rFonts w:ascii="Courier New" w:hAnsi="Courier New" w:cs="Courier New"/>
          <w:sz w:val="28"/>
          <w:szCs w:val="28"/>
        </w:rPr>
        <w:t>2 minutes</w:t>
      </w:r>
      <w:r w:rsidRPr="002A45D3">
        <w:rPr>
          <w:rFonts w:ascii="Courier New" w:hAnsi="Courier New" w:cs="Courier New"/>
          <w:sz w:val="28"/>
          <w:szCs w:val="28"/>
        </w:rPr>
        <w:t>.</w:t>
      </w:r>
    </w:p>
    <w:p w14:paraId="42ABA5AA" w14:textId="6A592ABC" w:rsidR="00307513" w:rsidRPr="002A45D3" w:rsidRDefault="002C17D8" w:rsidP="0030751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8"/>
          <w:szCs w:val="28"/>
        </w:rPr>
      </w:pPr>
      <w:r w:rsidRPr="002A45D3">
        <w:rPr>
          <w:rFonts w:ascii="Courier New" w:hAnsi="Courier New" w:cs="Courier New"/>
          <w:sz w:val="28"/>
          <w:szCs w:val="28"/>
        </w:rPr>
        <w:t>The Babbage house leader and Hopper house leader can now go together to Currie Center in 2 minutes.</w:t>
      </w:r>
    </w:p>
    <w:p w14:paraId="11C7FC98" w14:textId="77777777" w:rsidR="002A45D3" w:rsidRDefault="002A45D3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5A4BDC7C" w14:textId="2E05C451" w:rsidR="002A45D3" w:rsidRDefault="002A45D3" w:rsidP="002A45D3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Part B:</w:t>
      </w:r>
    </w:p>
    <w:p w14:paraId="2EFD3B4F" w14:textId="3229F16F" w:rsidR="002A45D3" w:rsidRDefault="002A45D3" w:rsidP="00887787">
      <w:pPr>
        <w:rPr>
          <w:rFonts w:ascii="Courier New" w:hAnsi="Courier New" w:cs="Courier New"/>
          <w:b/>
          <w:bCs/>
          <w:sz w:val="28"/>
          <w:szCs w:val="28"/>
        </w:rPr>
      </w:pPr>
    </w:p>
    <w:p w14:paraId="3DF49687" w14:textId="3CD8D40E" w:rsidR="00887787" w:rsidRPr="005F260F" w:rsidRDefault="00A024A6" w:rsidP="00A024A6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Move small pancake to</w:t>
      </w:r>
      <w:r w:rsidR="005F260F">
        <w:rPr>
          <w:rFonts w:ascii="Courier New" w:hAnsi="Courier New" w:cs="Courier New"/>
          <w:sz w:val="28"/>
          <w:szCs w:val="28"/>
        </w:rPr>
        <w:t xml:space="preserve"> </w:t>
      </w:r>
      <w:r w:rsidR="00D72A3C">
        <w:rPr>
          <w:rFonts w:ascii="Courier New" w:hAnsi="Courier New" w:cs="Courier New"/>
          <w:sz w:val="28"/>
          <w:szCs w:val="28"/>
        </w:rPr>
        <w:t>right plate</w:t>
      </w:r>
      <w:r w:rsidR="005F260F">
        <w:rPr>
          <w:rFonts w:ascii="Courier New" w:hAnsi="Courier New" w:cs="Courier New"/>
          <w:sz w:val="28"/>
          <w:szCs w:val="28"/>
        </w:rPr>
        <w:t>.</w:t>
      </w:r>
    </w:p>
    <w:p w14:paraId="553500C8" w14:textId="26604B60" w:rsidR="005F260F" w:rsidRPr="005F260F" w:rsidRDefault="005F260F" w:rsidP="00A024A6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2C2C47">
        <w:rPr>
          <w:rFonts w:ascii="Courier New" w:hAnsi="Courier New" w:cs="Courier New"/>
          <w:sz w:val="28"/>
          <w:szCs w:val="28"/>
        </w:rPr>
        <w:t xml:space="preserve">Move medium pancake to </w:t>
      </w:r>
      <w:r w:rsidR="0046466E">
        <w:rPr>
          <w:rFonts w:ascii="Courier New" w:hAnsi="Courier New" w:cs="Courier New"/>
          <w:sz w:val="28"/>
          <w:szCs w:val="28"/>
        </w:rPr>
        <w:t>middle</w:t>
      </w:r>
      <w:r w:rsidR="00D72A3C">
        <w:rPr>
          <w:rFonts w:ascii="Courier New" w:hAnsi="Courier New" w:cs="Courier New"/>
          <w:sz w:val="28"/>
          <w:szCs w:val="28"/>
        </w:rPr>
        <w:t xml:space="preserve"> plate</w:t>
      </w:r>
      <w:r w:rsidR="002C2C47">
        <w:rPr>
          <w:rFonts w:ascii="Courier New" w:hAnsi="Courier New" w:cs="Courier New"/>
          <w:sz w:val="28"/>
          <w:szCs w:val="28"/>
        </w:rPr>
        <w:t>.</w:t>
      </w:r>
    </w:p>
    <w:p w14:paraId="22B34C32" w14:textId="3F8C88BD" w:rsidR="005F260F" w:rsidRPr="005F260F" w:rsidRDefault="005F260F" w:rsidP="00A024A6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Move </w:t>
      </w:r>
      <w:r w:rsidR="000B45F1">
        <w:rPr>
          <w:rFonts w:ascii="Courier New" w:hAnsi="Courier New" w:cs="Courier New"/>
          <w:sz w:val="28"/>
          <w:szCs w:val="28"/>
        </w:rPr>
        <w:t xml:space="preserve">small pancake to </w:t>
      </w:r>
      <w:r w:rsidR="0046466E">
        <w:rPr>
          <w:rFonts w:ascii="Courier New" w:hAnsi="Courier New" w:cs="Courier New"/>
          <w:sz w:val="28"/>
          <w:szCs w:val="28"/>
        </w:rPr>
        <w:t>middle</w:t>
      </w:r>
      <w:r w:rsidR="000B45F1">
        <w:rPr>
          <w:rFonts w:ascii="Courier New" w:hAnsi="Courier New" w:cs="Courier New"/>
          <w:sz w:val="28"/>
          <w:szCs w:val="28"/>
        </w:rPr>
        <w:t xml:space="preserve"> plate.</w:t>
      </w:r>
    </w:p>
    <w:p w14:paraId="35F058D2" w14:textId="5458E885" w:rsidR="005F260F" w:rsidRPr="005F260F" w:rsidRDefault="005F260F" w:rsidP="00A024A6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B45F1">
        <w:rPr>
          <w:rFonts w:ascii="Courier New" w:hAnsi="Courier New" w:cs="Courier New"/>
          <w:sz w:val="28"/>
          <w:szCs w:val="28"/>
        </w:rPr>
        <w:t xml:space="preserve">Move large pancake to </w:t>
      </w:r>
      <w:r w:rsidR="0046466E">
        <w:rPr>
          <w:rFonts w:ascii="Courier New" w:hAnsi="Courier New" w:cs="Courier New"/>
          <w:sz w:val="28"/>
          <w:szCs w:val="28"/>
        </w:rPr>
        <w:t>right</w:t>
      </w:r>
      <w:r w:rsidR="000B45F1">
        <w:rPr>
          <w:rFonts w:ascii="Courier New" w:hAnsi="Courier New" w:cs="Courier New"/>
          <w:sz w:val="28"/>
          <w:szCs w:val="28"/>
        </w:rPr>
        <w:t xml:space="preserve"> plate.</w:t>
      </w:r>
    </w:p>
    <w:p w14:paraId="50BE21BF" w14:textId="5266BA7A" w:rsidR="005F260F" w:rsidRPr="007D25F7" w:rsidRDefault="005F260F" w:rsidP="00A024A6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B45F1">
        <w:rPr>
          <w:rFonts w:ascii="Courier New" w:hAnsi="Courier New" w:cs="Courier New"/>
          <w:sz w:val="28"/>
          <w:szCs w:val="28"/>
        </w:rPr>
        <w:t xml:space="preserve">Move small pancake to </w:t>
      </w:r>
      <w:r w:rsidR="0046466E">
        <w:rPr>
          <w:rFonts w:ascii="Courier New" w:hAnsi="Courier New" w:cs="Courier New"/>
          <w:sz w:val="28"/>
          <w:szCs w:val="28"/>
        </w:rPr>
        <w:t>left</w:t>
      </w:r>
      <w:r w:rsidR="000B45F1">
        <w:rPr>
          <w:rFonts w:ascii="Courier New" w:hAnsi="Courier New" w:cs="Courier New"/>
          <w:sz w:val="28"/>
          <w:szCs w:val="28"/>
        </w:rPr>
        <w:t xml:space="preserve"> plate.</w:t>
      </w:r>
    </w:p>
    <w:p w14:paraId="77842ED9" w14:textId="4B417ED6" w:rsidR="007D25F7" w:rsidRPr="00947642" w:rsidRDefault="007D25F7" w:rsidP="00947642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B45F1">
        <w:rPr>
          <w:rFonts w:ascii="Courier New" w:hAnsi="Courier New" w:cs="Courier New"/>
          <w:sz w:val="28"/>
          <w:szCs w:val="28"/>
        </w:rPr>
        <w:t>Mov</w:t>
      </w:r>
      <w:r w:rsidR="00947642">
        <w:rPr>
          <w:rFonts w:ascii="Courier New" w:hAnsi="Courier New" w:cs="Courier New"/>
          <w:sz w:val="28"/>
          <w:szCs w:val="28"/>
        </w:rPr>
        <w:t xml:space="preserve">e </w:t>
      </w:r>
      <w:r w:rsidR="0046466E">
        <w:rPr>
          <w:rFonts w:ascii="Courier New" w:hAnsi="Courier New" w:cs="Courier New"/>
          <w:sz w:val="28"/>
          <w:szCs w:val="28"/>
        </w:rPr>
        <w:t xml:space="preserve">medium </w:t>
      </w:r>
      <w:r w:rsidR="00947642">
        <w:rPr>
          <w:rFonts w:ascii="Courier New" w:hAnsi="Courier New" w:cs="Courier New"/>
          <w:sz w:val="28"/>
          <w:szCs w:val="28"/>
        </w:rPr>
        <w:t xml:space="preserve">pancake to </w:t>
      </w:r>
      <w:r w:rsidR="0046466E">
        <w:rPr>
          <w:rFonts w:ascii="Courier New" w:hAnsi="Courier New" w:cs="Courier New"/>
          <w:sz w:val="28"/>
          <w:szCs w:val="28"/>
        </w:rPr>
        <w:t>right</w:t>
      </w:r>
      <w:r w:rsidR="00947642">
        <w:rPr>
          <w:rFonts w:ascii="Courier New" w:hAnsi="Courier New" w:cs="Courier New"/>
          <w:sz w:val="28"/>
          <w:szCs w:val="28"/>
        </w:rPr>
        <w:t xml:space="preserve"> plate.</w:t>
      </w:r>
    </w:p>
    <w:p w14:paraId="63AD3BDC" w14:textId="7270987D" w:rsidR="00887787" w:rsidRPr="0046466E" w:rsidRDefault="007D25F7" w:rsidP="0046466E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47642">
        <w:rPr>
          <w:rFonts w:ascii="Courier New" w:hAnsi="Courier New" w:cs="Courier New"/>
          <w:sz w:val="28"/>
          <w:szCs w:val="28"/>
        </w:rPr>
        <w:t xml:space="preserve">Move </w:t>
      </w:r>
      <w:r w:rsidR="000F42E4">
        <w:rPr>
          <w:rFonts w:ascii="Courier New" w:hAnsi="Courier New" w:cs="Courier New"/>
          <w:sz w:val="28"/>
          <w:szCs w:val="28"/>
        </w:rPr>
        <w:t xml:space="preserve">small pancake to </w:t>
      </w:r>
      <w:r w:rsidR="0046466E">
        <w:rPr>
          <w:rFonts w:ascii="Courier New" w:hAnsi="Courier New" w:cs="Courier New"/>
          <w:sz w:val="28"/>
          <w:szCs w:val="28"/>
        </w:rPr>
        <w:t>right</w:t>
      </w:r>
      <w:r w:rsidR="000F42E4">
        <w:rPr>
          <w:rFonts w:ascii="Courier New" w:hAnsi="Courier New" w:cs="Courier New"/>
          <w:sz w:val="28"/>
          <w:szCs w:val="28"/>
        </w:rPr>
        <w:t xml:space="preserve"> plate.</w:t>
      </w:r>
    </w:p>
    <w:p w14:paraId="3CC5C324" w14:textId="77777777" w:rsidR="00887787" w:rsidRDefault="00887787" w:rsidP="00887787">
      <w:pPr>
        <w:rPr>
          <w:rFonts w:ascii="Courier New" w:hAnsi="Courier New" w:cs="Courier New"/>
          <w:b/>
          <w:bCs/>
          <w:sz w:val="28"/>
          <w:szCs w:val="28"/>
        </w:rPr>
      </w:pPr>
    </w:p>
    <w:p w14:paraId="72967227" w14:textId="55EE0104" w:rsidR="00887787" w:rsidRDefault="00887787" w:rsidP="00887787">
      <w:pPr>
        <w:rPr>
          <w:rFonts w:ascii="Courier New" w:hAnsi="Courier New" w:cs="Courier New"/>
          <w:b/>
          <w:bCs/>
          <w:sz w:val="28"/>
          <w:szCs w:val="28"/>
        </w:rPr>
      </w:pPr>
      <w:r w:rsidRPr="002A45D3">
        <w:rPr>
          <w:rFonts w:ascii="Courier New" w:hAnsi="Courier New" w:cs="Courier New"/>
          <w:b/>
          <w:bCs/>
          <w:sz w:val="28"/>
          <w:szCs w:val="28"/>
        </w:rPr>
        <w:lastRenderedPageBreak/>
        <w:t>Question Number II</w:t>
      </w:r>
      <w:r>
        <w:rPr>
          <w:rFonts w:ascii="Courier New" w:hAnsi="Courier New" w:cs="Courier New"/>
          <w:b/>
          <w:bCs/>
          <w:sz w:val="28"/>
          <w:szCs w:val="28"/>
        </w:rPr>
        <w:t>I</w:t>
      </w:r>
      <w:r w:rsidRPr="002A45D3"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669F2A0C" w14:textId="09496414" w:rsidR="00887787" w:rsidRDefault="00887787" w:rsidP="00887787">
      <w:pPr>
        <w:rPr>
          <w:rFonts w:ascii="Courier New" w:hAnsi="Courier New" w:cs="Courier New"/>
          <w:b/>
          <w:bCs/>
          <w:sz w:val="28"/>
          <w:szCs w:val="28"/>
        </w:rPr>
      </w:pPr>
    </w:p>
    <w:p w14:paraId="587BCA45" w14:textId="07CD360C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/** </w:t>
      </w:r>
    </w:p>
    <w:p w14:paraId="200B9DD9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@author </w:t>
      </w:r>
      <w:proofErr w:type="spellStart"/>
      <w:r w:rsidRPr="00887787">
        <w:rPr>
          <w:rFonts w:ascii="Courier New" w:hAnsi="Courier New" w:cs="Courier New"/>
          <w:sz w:val="28"/>
          <w:szCs w:val="28"/>
        </w:rPr>
        <w:t>Daniyal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 xml:space="preserve"> Khan 3765942</w:t>
      </w:r>
    </w:p>
    <w:p w14:paraId="78B34D12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>**/</w:t>
      </w:r>
    </w:p>
    <w:p w14:paraId="11A09112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</w:p>
    <w:p w14:paraId="57EA17CF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>public class Initials {</w:t>
      </w:r>
    </w:p>
    <w:p w14:paraId="4AA049D9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public static void 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main(</w:t>
      </w:r>
      <w:proofErr w:type="gramEnd"/>
      <w:r w:rsidRPr="00887787">
        <w:rPr>
          <w:rFonts w:ascii="Courier New" w:hAnsi="Courier New" w:cs="Courier New"/>
          <w:sz w:val="28"/>
          <w:szCs w:val="28"/>
        </w:rPr>
        <w:t xml:space="preserve">String[] </w:t>
      </w:r>
      <w:proofErr w:type="spellStart"/>
      <w:r w:rsidRPr="00887787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>) {</w:t>
      </w:r>
    </w:p>
    <w:p w14:paraId="023DE805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>("*          *      *"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1BFAC7A8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>("* *        *     *"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ECA4894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>("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*  *</w:t>
      </w:r>
      <w:proofErr w:type="gramEnd"/>
      <w:r w:rsidRPr="00887787">
        <w:rPr>
          <w:rFonts w:ascii="Courier New" w:hAnsi="Courier New" w:cs="Courier New"/>
          <w:sz w:val="28"/>
          <w:szCs w:val="28"/>
        </w:rPr>
        <w:t xml:space="preserve">       *    *");</w:t>
      </w:r>
    </w:p>
    <w:p w14:paraId="314F50B9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>("*   *      *   *"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AD8A5E5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 xml:space="preserve">("*    *     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*  *</w:t>
      </w:r>
      <w:proofErr w:type="gramEnd"/>
      <w:r w:rsidRPr="00887787">
        <w:rPr>
          <w:rFonts w:ascii="Courier New" w:hAnsi="Courier New" w:cs="Courier New"/>
          <w:sz w:val="28"/>
          <w:szCs w:val="28"/>
        </w:rPr>
        <w:t>");</w:t>
      </w:r>
    </w:p>
    <w:p w14:paraId="7461101D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>("*     *    **"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AB42524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>("*    *     * *"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C01B29C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 xml:space="preserve">("*   *      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*  *</w:t>
      </w:r>
      <w:proofErr w:type="gramEnd"/>
      <w:r w:rsidRPr="00887787">
        <w:rPr>
          <w:rFonts w:ascii="Courier New" w:hAnsi="Courier New" w:cs="Courier New"/>
          <w:sz w:val="28"/>
          <w:szCs w:val="28"/>
        </w:rPr>
        <w:t>");</w:t>
      </w:r>
    </w:p>
    <w:p w14:paraId="682E1763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>("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*  *</w:t>
      </w:r>
      <w:proofErr w:type="gramEnd"/>
      <w:r w:rsidRPr="00887787">
        <w:rPr>
          <w:rFonts w:ascii="Courier New" w:hAnsi="Courier New" w:cs="Courier New"/>
          <w:sz w:val="28"/>
          <w:szCs w:val="28"/>
        </w:rPr>
        <w:t xml:space="preserve">       *   *");</w:t>
      </w:r>
    </w:p>
    <w:p w14:paraId="4B440F73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>("* *        *    *"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D118A7E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 xml:space="preserve">    </w:t>
      </w:r>
      <w:r w:rsidRPr="00887787">
        <w:rPr>
          <w:rFonts w:ascii="Courier New" w:hAnsi="Courier New" w:cs="Courier New"/>
          <w:sz w:val="28"/>
          <w:szCs w:val="28"/>
        </w:rPr>
        <w:tab/>
      </w:r>
      <w:proofErr w:type="spellStart"/>
      <w:r w:rsidRPr="0088778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887787">
        <w:rPr>
          <w:rFonts w:ascii="Courier New" w:hAnsi="Courier New" w:cs="Courier New"/>
          <w:sz w:val="28"/>
          <w:szCs w:val="28"/>
        </w:rPr>
        <w:t>("*          *     *"</w:t>
      </w:r>
      <w:proofErr w:type="gramStart"/>
      <w:r w:rsidRPr="00887787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4FAC3D6" w14:textId="77777777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ab/>
        <w:t>}</w:t>
      </w:r>
    </w:p>
    <w:p w14:paraId="4684EDE2" w14:textId="5337CE32" w:rsidR="00887787" w:rsidRPr="00887787" w:rsidRDefault="00887787" w:rsidP="00887787">
      <w:pPr>
        <w:rPr>
          <w:rFonts w:ascii="Courier New" w:hAnsi="Courier New" w:cs="Courier New"/>
          <w:sz w:val="28"/>
          <w:szCs w:val="28"/>
        </w:rPr>
      </w:pPr>
      <w:r w:rsidRPr="00887787">
        <w:rPr>
          <w:rFonts w:ascii="Courier New" w:hAnsi="Courier New" w:cs="Courier New"/>
          <w:sz w:val="28"/>
          <w:szCs w:val="28"/>
        </w:rPr>
        <w:t>}</w:t>
      </w:r>
    </w:p>
    <w:p w14:paraId="43D8413F" w14:textId="77777777" w:rsidR="002A45D3" w:rsidRDefault="002A45D3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6E5929EC" w14:textId="77777777" w:rsidR="00D24FE0" w:rsidRDefault="00D24FE0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0EAE2360" w14:textId="77777777" w:rsidR="00D24FE0" w:rsidRDefault="00D24FE0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2C9209B2" w14:textId="230207BF" w:rsidR="00D24FE0" w:rsidRPr="00D24FE0" w:rsidRDefault="00D24FE0" w:rsidP="002A45D3">
      <w:pPr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/>
          <w:iCs/>
          <w:sz w:val="28"/>
          <w:szCs w:val="28"/>
        </w:rPr>
        <w:t xml:space="preserve">// Image of terminal </w:t>
      </w:r>
      <w:r w:rsidR="0047083B">
        <w:rPr>
          <w:rFonts w:ascii="Courier New" w:hAnsi="Courier New" w:cs="Courier New"/>
          <w:i/>
          <w:iCs/>
          <w:sz w:val="28"/>
          <w:szCs w:val="28"/>
        </w:rPr>
        <w:t>is attached below</w:t>
      </w:r>
    </w:p>
    <w:p w14:paraId="7B658DC9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6BDE5A87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631727D3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13C1F6EC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5CA32BAD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05EC4F88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6A7E5800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64BFE530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0EEAE861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3B87A853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6FC09A95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09581364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19D24977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7F075587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76BB0B10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3E45764E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4F047944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7E8375C4" w14:textId="56DCB376" w:rsidR="00855544" w:rsidRDefault="00D24FE0" w:rsidP="002A45D3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</w:rPr>
        <w:drawing>
          <wp:inline distT="0" distB="0" distL="0" distR="0" wp14:anchorId="6BDD88BC" wp14:editId="2400A10B">
            <wp:extent cx="5943600" cy="4849495"/>
            <wp:effectExtent l="0" t="0" r="0" b="1905"/>
            <wp:docPr id="132408673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8673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CFCD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63DA3A8B" w14:textId="77777777" w:rsidR="00855544" w:rsidRDefault="00855544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p w14:paraId="63BCEFAA" w14:textId="077494EB" w:rsidR="00C76B0B" w:rsidRPr="002A45D3" w:rsidRDefault="00C76B0B" w:rsidP="002A45D3">
      <w:pPr>
        <w:rPr>
          <w:rFonts w:ascii="Courier New" w:hAnsi="Courier New" w:cs="Courier New"/>
          <w:b/>
          <w:bCs/>
          <w:sz w:val="28"/>
          <w:szCs w:val="28"/>
        </w:rPr>
      </w:pPr>
    </w:p>
    <w:sectPr w:rsidR="00C76B0B" w:rsidRPr="002A4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7B3"/>
    <w:multiLevelType w:val="hybridMultilevel"/>
    <w:tmpl w:val="F43C4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C66E9"/>
    <w:multiLevelType w:val="hybridMultilevel"/>
    <w:tmpl w:val="5FAA5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C1AE7"/>
    <w:multiLevelType w:val="hybridMultilevel"/>
    <w:tmpl w:val="07E8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3607B"/>
    <w:multiLevelType w:val="hybridMultilevel"/>
    <w:tmpl w:val="9DBC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C6B4F"/>
    <w:multiLevelType w:val="hybridMultilevel"/>
    <w:tmpl w:val="AC04C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E6D71"/>
    <w:multiLevelType w:val="hybridMultilevel"/>
    <w:tmpl w:val="B90EE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725AC"/>
    <w:multiLevelType w:val="hybridMultilevel"/>
    <w:tmpl w:val="FEF4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327812">
    <w:abstractNumId w:val="5"/>
  </w:num>
  <w:num w:numId="2" w16cid:durableId="1719475968">
    <w:abstractNumId w:val="2"/>
  </w:num>
  <w:num w:numId="3" w16cid:durableId="44331491">
    <w:abstractNumId w:val="4"/>
  </w:num>
  <w:num w:numId="4" w16cid:durableId="1941638951">
    <w:abstractNumId w:val="6"/>
  </w:num>
  <w:num w:numId="5" w16cid:durableId="861630350">
    <w:abstractNumId w:val="0"/>
  </w:num>
  <w:num w:numId="6" w16cid:durableId="1467501801">
    <w:abstractNumId w:val="3"/>
  </w:num>
  <w:num w:numId="7" w16cid:durableId="1714109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13"/>
    <w:rsid w:val="000A7506"/>
    <w:rsid w:val="000B45F1"/>
    <w:rsid w:val="000C727D"/>
    <w:rsid w:val="000F42E4"/>
    <w:rsid w:val="001015F0"/>
    <w:rsid w:val="002A45D3"/>
    <w:rsid w:val="002C17D8"/>
    <w:rsid w:val="002C2C47"/>
    <w:rsid w:val="00307513"/>
    <w:rsid w:val="00386730"/>
    <w:rsid w:val="00411D8E"/>
    <w:rsid w:val="004362D6"/>
    <w:rsid w:val="00445067"/>
    <w:rsid w:val="004501E4"/>
    <w:rsid w:val="0046466E"/>
    <w:rsid w:val="0047083B"/>
    <w:rsid w:val="004E6BD1"/>
    <w:rsid w:val="004F4826"/>
    <w:rsid w:val="005F260F"/>
    <w:rsid w:val="00765C74"/>
    <w:rsid w:val="007D25F7"/>
    <w:rsid w:val="0084386F"/>
    <w:rsid w:val="00855544"/>
    <w:rsid w:val="00887787"/>
    <w:rsid w:val="00947642"/>
    <w:rsid w:val="00972E33"/>
    <w:rsid w:val="009E4B3B"/>
    <w:rsid w:val="00A024A6"/>
    <w:rsid w:val="00AD2C06"/>
    <w:rsid w:val="00AD3C6C"/>
    <w:rsid w:val="00AF02C3"/>
    <w:rsid w:val="00C76B0B"/>
    <w:rsid w:val="00D24FE0"/>
    <w:rsid w:val="00D45E07"/>
    <w:rsid w:val="00D72A3C"/>
    <w:rsid w:val="00E14502"/>
    <w:rsid w:val="00E92242"/>
    <w:rsid w:val="00E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B1F0"/>
  <w15:chartTrackingRefBased/>
  <w15:docId w15:val="{10400EC5-9A34-784B-BB4D-656EF56E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yal/Library/CloudStorage/OneDrive-UniversityofNewBrunswick/CS1073/Assignments/Assignment1/Assign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Assignment1.dotx</Template>
  <TotalTime>17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Faheem Khan</dc:creator>
  <cp:keywords/>
  <dc:description/>
  <cp:lastModifiedBy>Daniyal Khan</cp:lastModifiedBy>
  <cp:revision>20</cp:revision>
  <dcterms:created xsi:type="dcterms:W3CDTF">2024-01-11T22:39:00Z</dcterms:created>
  <dcterms:modified xsi:type="dcterms:W3CDTF">2024-01-13T00:30:00Z</dcterms:modified>
</cp:coreProperties>
</file>